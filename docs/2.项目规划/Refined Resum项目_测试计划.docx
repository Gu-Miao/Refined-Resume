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numPr>
          <w:ilvl w:val="0"/>
          <w:numId w:val="0"/>
        </w:numPr>
        <w:rPr>
          <w:snapToGrid w:val="0"/>
          <w:kern w:val="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spacing w:before="240"/>
        <w:rPr>
          <w:rFonts w:ascii="楷体_GB2312"/>
          <w:color w:val="000000"/>
        </w:rPr>
      </w:pPr>
    </w:p>
    <w:p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hint="eastAsia"/>
          <w:sz w:val="36"/>
        </w:rPr>
        <w:t>Refined Resum</w:t>
      </w:r>
      <w:r>
        <w:rPr>
          <w:rFonts w:hint="eastAsia"/>
          <w:sz w:val="36"/>
          <w:lang w:val="en-US" w:eastAsia="zh-CN"/>
        </w:rPr>
        <w:t>e</w:t>
      </w:r>
      <w:r>
        <w:rPr>
          <w:rFonts w:hint="eastAsia" w:ascii="宋体" w:hAnsi="宋体"/>
          <w:b/>
          <w:color w:val="000000"/>
          <w:kern w:val="11"/>
          <w:sz w:val="52"/>
        </w:rPr>
        <w:t>项目</w:t>
      </w:r>
    </w:p>
    <w:p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hint="eastAsia" w:ascii="宋体" w:hAnsi="宋体"/>
          <w:b/>
          <w:color w:val="000000"/>
          <w:kern w:val="11"/>
          <w:sz w:val="52"/>
        </w:rPr>
        <w:t>测试计划</w:t>
      </w: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>
      <w:pPr>
        <w:snapToGrid w:val="0"/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 w:ascii="黑体" w:hAnsi="Century Gothic"/>
          <w:b/>
          <w:sz w:val="30"/>
        </w:rPr>
        <w:t>河北师大软件学院</w:t>
      </w:r>
    </w:p>
    <w:p>
      <w:pPr>
        <w:rPr>
          <w:rFonts w:ascii="黑体" w:eastAsia="黑体"/>
          <w:color w:val="000000"/>
          <w:sz w:val="30"/>
        </w:rPr>
      </w:pPr>
    </w:p>
    <w:p>
      <w:pPr>
        <w:rPr>
          <w:rFonts w:eastAsia="黑体"/>
          <w:color w:val="000000"/>
        </w:rPr>
        <w:sectPr>
          <w:headerReference r:id="rId4" w:type="first"/>
          <w:headerReference r:id="rId3" w:type="default"/>
          <w:footerReference r:id="rId5" w:type="even"/>
          <w:pgSz w:w="11906" w:h="16838"/>
          <w:pgMar w:top="1134" w:right="1134" w:bottom="1134" w:left="1134" w:header="851" w:footer="680" w:gutter="0"/>
          <w:pgNumType w:fmt="lowerRoman"/>
          <w:cols w:space="425" w:num="1"/>
          <w:titlePg/>
          <w:docGrid w:type="lines" w:linePitch="312" w:charSpace="0"/>
        </w:sectPr>
      </w:pPr>
    </w:p>
    <w:tbl>
      <w:tblPr>
        <w:tblStyle w:val="36"/>
        <w:tblW w:w="4860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7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作者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谷淼、刘京、张高翔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  <w:lang w:val="en-US" w:eastAsia="zh-CN"/>
              </w:rPr>
              <w:t>8</w:t>
            </w:r>
            <w:r>
              <w:rPr>
                <w:bCs/>
                <w:sz w:val="21"/>
              </w:rPr>
              <w:t>-1-</w:t>
            </w:r>
            <w:r>
              <w:rPr>
                <w:rFonts w:hint="eastAsia"/>
                <w:bCs/>
                <w:sz w:val="21"/>
                <w:lang w:val="en-US" w:eastAsia="zh-CN"/>
              </w:rPr>
              <w:t>2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XXXXXXX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1.0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谷淼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Refined Resum</w:t>
            </w:r>
            <w:r>
              <w:rPr>
                <w:rFonts w:hint="eastAsia"/>
                <w:bCs/>
                <w:sz w:val="21"/>
                <w:lang w:val="en-US" w:eastAsia="zh-CN"/>
              </w:rPr>
              <w:t>e</w:t>
            </w:r>
            <w:r>
              <w:rPr>
                <w:rFonts w:hint="eastAsia"/>
                <w:bCs/>
                <w:sz w:val="21"/>
              </w:rPr>
              <w:t>小组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谷淼、刘京、张高翔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>
            <w:pPr>
              <w:pStyle w:val="24"/>
              <w:pBdr>
                <w:bottom w:val="none" w:color="auto" w:sz="0" w:space="0"/>
              </w:pBdr>
              <w:jc w:val="both"/>
              <w:rPr>
                <w:rFonts w:hint="eastAsia" w:eastAsia="宋体"/>
                <w:bCs/>
                <w:sz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lang w:val="en-US" w:eastAsia="zh-CN"/>
              </w:rPr>
              <w:t>谷淼、刘京、张高翔</w:t>
            </w:r>
          </w:p>
        </w:tc>
      </w:tr>
    </w:tbl>
    <w:p>
      <w:pPr>
        <w:jc w:val="center"/>
        <w:outlineLvl w:val="0"/>
        <w:rPr>
          <w:bCs/>
          <w:color w:val="000000"/>
          <w:sz w:val="30"/>
        </w:rPr>
      </w:pPr>
    </w:p>
    <w:p>
      <w:pPr>
        <w:jc w:val="center"/>
        <w:outlineLvl w:val="0"/>
        <w:rPr>
          <w:b/>
          <w:color w:val="000000"/>
          <w:sz w:val="30"/>
        </w:rPr>
      </w:pPr>
    </w:p>
    <w:p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Style w:val="36"/>
        <w:tblW w:w="9506" w:type="dxa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修改原因号/说明</w:t>
            </w:r>
          </w:p>
        </w:tc>
        <w:tc>
          <w:tcPr>
            <w:tcW w:w="2835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1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5"/>
        </w:numPr>
        <w:tabs>
          <w:tab w:val="left" w:pos="665"/>
          <w:tab w:val="clear" w:pos="425"/>
        </w:tabs>
        <w:ind w:left="665"/>
        <w:rPr>
          <w:b/>
          <w:color w:val="000000"/>
          <w:sz w:val="36"/>
        </w:rPr>
        <w:sectPr>
          <w:footerReference r:id="rId6" w:type="first"/>
          <w:pgSz w:w="11906" w:h="16838"/>
          <w:pgMar w:top="1134" w:right="1134" w:bottom="1134" w:left="1134" w:header="851" w:footer="680" w:gutter="0"/>
          <w:pgNumType w:fmt="lowerRoman" w:start="1"/>
          <w:cols w:space="425" w:num="1"/>
          <w:titlePg/>
          <w:docGrid w:type="lines" w:linePitch="312" w:charSpace="0"/>
        </w:sectPr>
      </w:pPr>
    </w:p>
    <w:p>
      <w:pPr>
        <w:pStyle w:val="25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t>目录</w:t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bookmarkStart w:id="0" w:name="_Toc472156533"/>
      <w:bookmarkStart w:id="1" w:name="_Toc7842076"/>
      <w:bookmarkStart w:id="2" w:name="_Toc7841668"/>
      <w:bookmarkStart w:id="3" w:name="_Toc7841916"/>
      <w:bookmarkStart w:id="4" w:name="_Toc5611542"/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_Toc232815740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>
      <w:pPr>
        <w:pStyle w:val="18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_Toc232815752 \h </w:instrText>
      </w:r>
      <w:r>
        <w:fldChar w:fldCharType="separate"/>
      </w:r>
      <w:r>
        <w:t>4</w:t>
      </w:r>
      <w:r>
        <w:fldChar w:fldCharType="end"/>
      </w:r>
    </w:p>
    <w:p>
      <w:pPr>
        <w:pStyle w:val="25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>
      <w:pPr>
        <w:pStyle w:val="29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>
      <w:pPr>
        <w:pStyle w:val="25"/>
        <w:tabs>
          <w:tab w:val="left" w:pos="630"/>
          <w:tab w:val="right" w:leader="dot" w:pos="9628"/>
        </w:tabs>
        <w:rPr>
          <w:color w:val="000000"/>
        </w:rPr>
        <w:sectPr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lowerRoman"/>
          <w:cols w:space="425" w:num="1"/>
          <w:docGrid w:type="lines" w:linePitch="312" w:charSpace="0"/>
        </w:sectPr>
      </w:pPr>
      <w:r>
        <w:rPr>
          <w:color w:val="000000"/>
        </w:rPr>
        <w:fldChar w:fldCharType="end"/>
      </w:r>
    </w:p>
    <w:bookmarkEnd w:id="0"/>
    <w:bookmarkEnd w:id="1"/>
    <w:bookmarkEnd w:id="2"/>
    <w:bookmarkEnd w:id="3"/>
    <w:bookmarkEnd w:id="4"/>
    <w:p>
      <w:pPr>
        <w:pStyle w:val="2"/>
      </w:pPr>
      <w:bookmarkStart w:id="5" w:name="_Toc232815735"/>
      <w:r>
        <w:rPr>
          <w:rFonts w:hint="eastAsia"/>
        </w:rPr>
        <w:t>目的</w:t>
      </w:r>
      <w:bookmarkEnd w:id="5"/>
    </w:p>
    <w:p>
      <w:pPr>
        <w:pStyle w:val="3"/>
      </w:pPr>
      <w:bookmarkStart w:id="6" w:name="_Toc232815736"/>
      <w:r>
        <w:rPr>
          <w:rFonts w:hint="eastAsia"/>
        </w:rPr>
        <w:t>测试目标</w:t>
      </w:r>
      <w:bookmarkEnd w:id="6"/>
    </w:p>
    <w:p>
      <w:pPr>
        <w:spacing w:line="300" w:lineRule="auto"/>
        <w:ind w:firstLine="630" w:firstLineChars="300"/>
        <w:rPr>
          <w:rFonts w:ascii="黑体"/>
        </w:rPr>
      </w:pPr>
      <w:r>
        <w:rPr>
          <w:rFonts w:hint="eastAsia"/>
        </w:rPr>
        <w:t>本次测试主要是是系统测试中的功能测试，对Refined Resum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系统前后台中的功能进行测试，验证Refined Resum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系统前后台中体现的功能是否正确实现，本次测试大致需要2周时间，测试报告递交时间为第2周，预计整体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测试结束时间为第2周。</w:t>
      </w:r>
    </w:p>
    <w:p>
      <w:pPr>
        <w:pStyle w:val="3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>
      <w:pPr>
        <w:spacing w:line="300" w:lineRule="auto"/>
        <w:ind w:left="567"/>
      </w:pPr>
      <w:r>
        <w:rPr>
          <w:rFonts w:hint="eastAsia"/>
        </w:rPr>
        <w:t>参考资料包括：</w:t>
      </w:r>
    </w:p>
    <w:p>
      <w:pPr>
        <w:pStyle w:val="41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&lt;</w:t>
      </w:r>
      <w:r>
        <w:rPr>
          <w:rFonts w:asciiTheme="minorEastAsia" w:hAnsiTheme="minorEastAsia" w:eastAsiaTheme="minorEastAsia"/>
        </w:rPr>
        <w:t>&lt;</w:t>
      </w:r>
      <w:r>
        <w:rPr>
          <w:rFonts w:hint="eastAsia" w:asciiTheme="minorEastAsia" w:hAnsiTheme="minorEastAsia" w:eastAsiaTheme="minorEastAsia"/>
        </w:rPr>
        <w:t>Refined Resum</w:t>
      </w:r>
      <w:r>
        <w:rPr>
          <w:rFonts w:hint="eastAsia" w:asciiTheme="minorEastAsia" w:hAnsiTheme="minorEastAsia" w:eastAsia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/>
        </w:rPr>
        <w:t>需求规格说明书&gt;&gt;</w:t>
      </w:r>
    </w:p>
    <w:p>
      <w:pPr>
        <w:pStyle w:val="41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《Refined Resum</w:t>
      </w:r>
      <w:r>
        <w:rPr>
          <w:rFonts w:hint="eastAsia" w:asciiTheme="minorEastAsia" w:hAnsiTheme="minorEastAsia" w:eastAsia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/>
        </w:rPr>
        <w:t>原型界面》</w:t>
      </w:r>
    </w:p>
    <w:p>
      <w:pPr>
        <w:pStyle w:val="3"/>
        <w:tabs>
          <w:tab w:val="clear" w:pos="525"/>
        </w:tabs>
      </w:pPr>
      <w:r>
        <w:rPr>
          <w:rFonts w:hint="eastAsia"/>
        </w:rPr>
        <w:t>测试提交文档</w:t>
      </w:r>
    </w:p>
    <w:p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>
      <w:pPr>
        <w:spacing w:line="300" w:lineRule="auto"/>
        <w:ind w:left="525"/>
      </w:pPr>
      <w:r>
        <w:rPr>
          <w:rFonts w:hint="eastAsia"/>
        </w:rPr>
        <w:t>《测试计划》</w:t>
      </w:r>
    </w:p>
    <w:p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>
        <w:rPr>
          <w:rFonts w:hint="eastAsia"/>
        </w:rPr>
        <w:t>等</w:t>
      </w:r>
    </w:p>
    <w:p>
      <w:pPr>
        <w:pStyle w:val="2"/>
      </w:pPr>
      <w:bookmarkStart w:id="8" w:name="_Toc232815739"/>
      <w:r>
        <w:rPr>
          <w:rFonts w:hint="eastAsia"/>
        </w:rPr>
        <w:t>测试计划</w:t>
      </w:r>
      <w:bookmarkEnd w:id="8"/>
    </w:p>
    <w:p>
      <w:pPr>
        <w:pStyle w:val="3"/>
      </w:pPr>
      <w:bookmarkStart w:id="9" w:name="_Toc232815740"/>
      <w:r>
        <w:rPr>
          <w:rFonts w:hint="eastAsia"/>
        </w:rPr>
        <w:t>测试环境</w:t>
      </w:r>
      <w:bookmarkEnd w:id="9"/>
    </w:p>
    <w:p>
      <w:pPr>
        <w:pStyle w:val="5"/>
      </w:pPr>
      <w:bookmarkStart w:id="10" w:name="_Toc232815741"/>
      <w:r>
        <w:rPr>
          <w:rFonts w:hint="eastAsia"/>
        </w:rPr>
        <w:t>软件</w:t>
      </w:r>
      <w:bookmarkEnd w:id="10"/>
    </w:p>
    <w:p>
      <w:pPr>
        <w:pStyle w:val="28"/>
      </w:pPr>
      <w:r>
        <w:rPr>
          <w:rFonts w:hint="eastAsia"/>
        </w:rPr>
        <w:t>测试环境为干净的环境，其中：</w:t>
      </w:r>
    </w:p>
    <w:p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>windows</w:t>
      </w:r>
    </w:p>
    <w:bookmarkEnd w:id="11"/>
    <w:p>
      <w:pPr>
        <w:numPr>
          <w:ilvl w:val="0"/>
          <w:numId w:val="7"/>
        </w:numPr>
        <w:rPr>
          <w:lang w:val="en-US"/>
        </w:rPr>
      </w:pPr>
      <w:bookmarkStart w:id="12" w:name="_Toc78337824"/>
      <w:r>
        <w:rPr>
          <w:rFonts w:hint="eastAsia"/>
        </w:rPr>
        <w:t>数据库</w:t>
      </w:r>
      <w:bookmarkEnd w:id="12"/>
      <w:r>
        <w:rPr>
          <w:rFonts w:hint="eastAsia"/>
        </w:rPr>
        <w:t>：</w:t>
      </w:r>
      <w:r>
        <w:rPr>
          <w:rFonts w:hint="eastAsia"/>
          <w:lang w:val="en-US" w:eastAsia="zh-CN"/>
        </w:rPr>
        <w:t>MongoDB</w:t>
      </w:r>
    </w:p>
    <w:p>
      <w:pPr>
        <w:pStyle w:val="5"/>
      </w:pPr>
      <w:bookmarkStart w:id="13" w:name="_Toc232815742"/>
      <w:r>
        <w:rPr>
          <w:rFonts w:hint="eastAsia"/>
        </w:rPr>
        <w:t>硬件</w:t>
      </w:r>
      <w:bookmarkEnd w:id="13"/>
    </w:p>
    <w:p>
      <w:pPr>
        <w:pStyle w:val="28"/>
        <w:rPr>
          <w:b/>
        </w:rPr>
      </w:pPr>
      <w:r>
        <w:rPr>
          <w:rFonts w:hint="eastAsia"/>
        </w:rPr>
        <w:t>测试的硬件环境为：</w:t>
      </w:r>
    </w:p>
    <w:p>
      <w:pPr>
        <w:pStyle w:val="28"/>
        <w:ind w:firstLine="325"/>
      </w:pPr>
      <w:r>
        <w:t>后台P</w:t>
      </w:r>
      <w:r>
        <w:rPr>
          <w:rFonts w:hint="eastAsia"/>
        </w:rPr>
        <w:t>C端：</w:t>
      </w:r>
    </w:p>
    <w:p>
      <w:pPr>
        <w:pStyle w:val="28"/>
        <w:ind w:left="950" w:firstLine="325"/>
      </w:pPr>
      <w:r>
        <w:rPr>
          <w:rFonts w:hint="eastAsia"/>
        </w:rPr>
        <w:t>内存：</w:t>
      </w:r>
      <w:r>
        <w:t>4</w:t>
      </w:r>
      <w:r>
        <w:rPr>
          <w:rFonts w:hint="eastAsia"/>
        </w:rPr>
        <w:t>G，硬盘：40G，处理器：intel2.1GHz</w:t>
      </w:r>
    </w:p>
    <w:p>
      <w:pPr>
        <w:pStyle w:val="28"/>
        <w:ind w:left="0"/>
      </w:pPr>
      <w:r>
        <w:tab/>
      </w:r>
      <w:r>
        <w:tab/>
      </w:r>
      <w:r>
        <w:t>前台</w:t>
      </w:r>
      <w:r>
        <w:rPr>
          <w:rFonts w:hint="eastAsia"/>
          <w:lang w:val="en-US" w:eastAsia="zh-CN"/>
        </w:rPr>
        <w:t>web</w:t>
      </w:r>
      <w:r>
        <w:t>端</w:t>
      </w:r>
      <w:r>
        <w:rPr>
          <w:rFonts w:hint="eastAsia"/>
        </w:rPr>
        <w:t>：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：2G，内存：16G</w:t>
      </w:r>
    </w:p>
    <w:p>
      <w:pPr>
        <w:pStyle w:val="28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：4G，内存：32G</w:t>
      </w:r>
    </w:p>
    <w:p>
      <w:pPr>
        <w:pStyle w:val="5"/>
      </w:pPr>
      <w:r>
        <w:rPr>
          <w:rFonts w:hint="eastAsia"/>
        </w:rPr>
        <w:t>网络</w:t>
      </w:r>
    </w:p>
    <w:p>
      <w:pPr>
        <w:pStyle w:val="4"/>
      </w:pPr>
      <w:r>
        <w:t>局域网</w:t>
      </w:r>
    </w:p>
    <w:p>
      <w:pPr>
        <w:pStyle w:val="4"/>
      </w:pPr>
      <w:r>
        <w:t>宽带</w:t>
      </w:r>
    </w:p>
    <w:p>
      <w:pPr>
        <w:pStyle w:val="4"/>
      </w:pPr>
      <w:r>
        <w:rPr>
          <w:rFonts w:hint="eastAsia"/>
        </w:rPr>
        <w:t>WLAN</w:t>
      </w:r>
    </w:p>
    <w:p>
      <w:pPr>
        <w:pStyle w:val="3"/>
      </w:pPr>
      <w:bookmarkStart w:id="14" w:name="_Toc232815743"/>
      <w:r>
        <w:rPr>
          <w:rFonts w:hint="eastAsia"/>
        </w:rPr>
        <w:t>测试资源</w:t>
      </w:r>
      <w:bookmarkEnd w:id="14"/>
    </w:p>
    <w:tbl>
      <w:tblPr>
        <w:tblStyle w:val="36"/>
        <w:tblW w:w="9221" w:type="dxa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93"/>
        <w:gridCol w:w="5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>
            <w:pPr>
              <w:pStyle w:val="28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负责协调总体的进度，检查测试的进度，bug的数量，督促项目组修改bug，参与bug讨论，明确项目的需求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负责协调开发人员修改bug，参与bug讨论，明确项目的需求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参与bug进行讨论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xxxx，xxxx，xxxx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负责修改bug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负责编写整体的测试计划，反馈测试进度和bug情况，协调bug 修改的进度，软件测试，参与bug 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xxxx，xxxx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rPr>
                <w:rFonts w:hint="eastAsia"/>
              </w:rPr>
              <w:t>具体xxxx模块的测试或xxxx功能点测试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pStyle w:val="28"/>
              <w:ind w:left="0"/>
            </w:pPr>
            <w:r>
              <w:t>……</w:t>
            </w:r>
          </w:p>
        </w:tc>
        <w:tc>
          <w:tcPr>
            <w:tcW w:w="1893" w:type="dxa"/>
          </w:tcPr>
          <w:p>
            <w:pPr>
              <w:pStyle w:val="28"/>
              <w:ind w:left="0"/>
            </w:pPr>
            <w:r>
              <w:t>……</w:t>
            </w:r>
          </w:p>
        </w:tc>
        <w:tc>
          <w:tcPr>
            <w:tcW w:w="5477" w:type="dxa"/>
          </w:tcPr>
          <w:p>
            <w:pPr>
              <w:pStyle w:val="28"/>
              <w:ind w:left="0"/>
            </w:pPr>
            <w:r>
              <w:t>……</w:t>
            </w:r>
          </w:p>
        </w:tc>
      </w:tr>
    </w:tbl>
    <w:p>
      <w:pPr>
        <w:pStyle w:val="28"/>
        <w:ind w:left="0"/>
        <w:rPr>
          <w:rFonts w:hint="eastAsia"/>
          <w:color w:val="FF0000"/>
        </w:rPr>
      </w:pPr>
    </w:p>
    <w:p>
      <w:pPr>
        <w:pStyle w:val="3"/>
      </w:pPr>
      <w:bookmarkStart w:id="15" w:name="_Toc232815744"/>
      <w:r>
        <w:rPr>
          <w:rFonts w:hint="eastAsia"/>
        </w:rPr>
        <w:t>测试进度</w:t>
      </w:r>
      <w:bookmarkEnd w:id="15"/>
    </w:p>
    <w:tbl>
      <w:tblPr>
        <w:tblStyle w:val="36"/>
        <w:tblW w:w="78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705"/>
        <w:gridCol w:w="1314"/>
        <w:gridCol w:w="1436"/>
        <w:gridCol w:w="1123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网站功能</w:t>
            </w:r>
            <w:r>
              <w:rPr>
                <w:rFonts w:hint="eastAsia"/>
                <w:spacing w:val="-3"/>
              </w:rPr>
              <w:t>测试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  <w:lang w:val="en-US" w:eastAsia="zh-CN"/>
              </w:rPr>
              <w:t>8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模板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rFonts w:hint="eastAsia" w:eastAsia="宋体"/>
                <w:spacing w:val="-3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模板展示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  <w:lang w:val="en-US" w:eastAsia="zh-CN"/>
              </w:rPr>
              <w:t>网站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作品管理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反馈管理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推荐位管理</w:t>
            </w:r>
          </w:p>
        </w:tc>
        <w:tc>
          <w:tcPr>
            <w:tcW w:w="170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rPr>
                <w:spacing w:val="-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2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/>
        </w:tc>
        <w:tc>
          <w:tcPr>
            <w:tcW w:w="1314" w:type="dxa"/>
          </w:tcPr>
          <w:p/>
        </w:tc>
        <w:tc>
          <w:tcPr>
            <w:tcW w:w="1436" w:type="dxa"/>
          </w:tcPr>
          <w:p/>
        </w:tc>
        <w:tc>
          <w:tcPr>
            <w:tcW w:w="1123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>
      <w:pPr>
        <w:pStyle w:val="3"/>
      </w:pPr>
      <w:bookmarkStart w:id="16" w:name="_Toc232815745"/>
      <w:r>
        <w:rPr>
          <w:rFonts w:hint="eastAsia"/>
        </w:rPr>
        <w:t>通过准则</w:t>
      </w:r>
      <w:bookmarkEnd w:id="16"/>
    </w:p>
    <w:p>
      <w:pPr>
        <w:pStyle w:val="4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>
      <w:pPr>
        <w:pStyle w:val="4"/>
        <w:numPr>
          <w:ilvl w:val="1"/>
          <w:numId w:val="8"/>
        </w:numPr>
      </w:pPr>
      <w:r>
        <w:t>B</w:t>
      </w:r>
      <w:r>
        <w:rPr>
          <w:rFonts w:hint="eastAsia"/>
        </w:rPr>
        <w:t>ug的解决率：A类bug的解决率为100%，bug总体的解决率为100%</w:t>
      </w:r>
    </w:p>
    <w:p>
      <w:pPr>
        <w:pStyle w:val="2"/>
      </w:pPr>
      <w:bookmarkStart w:id="17" w:name="_Toc232815746"/>
      <w:r>
        <w:rPr>
          <w:rFonts w:hint="eastAsia"/>
        </w:rPr>
        <w:t>测试方案</w:t>
      </w:r>
      <w:bookmarkEnd w:id="17"/>
    </w:p>
    <w:p>
      <w:pPr>
        <w:pStyle w:val="3"/>
      </w:pPr>
      <w:bookmarkStart w:id="18" w:name="_Toc232815747"/>
      <w:r>
        <w:rPr>
          <w:rFonts w:hint="eastAsia"/>
        </w:rPr>
        <w:t>测试策略</w:t>
      </w:r>
      <w:bookmarkEnd w:id="18"/>
    </w:p>
    <w:p>
      <w:pPr>
        <w:pStyle w:val="4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原则1：原则上要求项目组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天发布一次版本，版本要求在下</w:t>
      </w:r>
      <w:r>
        <w:rPr>
          <w:rFonts w:hint="eastAsia"/>
          <w:lang w:val="en-US" w:eastAsia="zh-CN"/>
        </w:rPr>
        <w:t>课</w:t>
      </w:r>
      <w:r>
        <w:rPr>
          <w:rFonts w:hint="eastAsia"/>
        </w:rPr>
        <w:t>前完成发布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原则2：对新模块的积累，估计到5至7天的工作量时，可以要求项目组发布版本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原则3：对bug解决率的要求，阻塞级别的bug全部解决，所有A类bug解决率到100%，所有B类bug 的解决率为80%， 如不达到这一标准，可以请项目组解决bug后提交版本</w:t>
      </w:r>
    </w:p>
    <w:p>
      <w:pPr>
        <w:pStyle w:val="4"/>
        <w:numPr>
          <w:ilvl w:val="2"/>
          <w:numId w:val="9"/>
        </w:numPr>
      </w:pPr>
      <w:r>
        <w:rPr>
          <w:rFonts w:hint="eastAsia"/>
        </w:rPr>
        <w:t>原则4：规定的所有测试内容都已经完成测试，可以请项目组提交bug</w:t>
      </w:r>
    </w:p>
    <w:p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需求验证阶段：根据测试计划中的需求描述，验证需求是否符合，提交是否符合需求实现类型的bug，获得需求符合度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流程符合需求的要求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的各项功能在正确的操作下是否正确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使用中的各种错误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回归测试阶段：重点在于验证bug修改的正确性，及关联的bug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在大批量数据及大批用户并发使用的情况下的性能</w:t>
      </w:r>
    </w:p>
    <w:p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</w:t>
      </w:r>
      <w:r>
        <w:rPr>
          <w:rFonts w:hint="eastAsia"/>
          <w:spacing w:val="-3"/>
          <w:lang w:val="en-US" w:eastAsia="zh-CN"/>
        </w:rPr>
        <w:t>网站</w:t>
      </w:r>
      <w:r>
        <w:rPr>
          <w:rFonts w:hint="eastAsia"/>
          <w:spacing w:val="-3"/>
        </w:rPr>
        <w:t>产品进行确认测试</w:t>
      </w:r>
    </w:p>
    <w:p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本次测试采用redmine测试工具跟踪解决bug。</w:t>
      </w:r>
    </w:p>
    <w:p>
      <w:pPr>
        <w:pStyle w:val="3"/>
        <w:tabs>
          <w:tab w:val="center" w:pos="4819"/>
        </w:tabs>
      </w:pPr>
      <w:bookmarkStart w:id="19" w:name="_Toc232815748"/>
      <w:r>
        <w:rPr>
          <w:rFonts w:hint="eastAsia"/>
        </w:rPr>
        <w:t>测试范围</w:t>
      </w:r>
      <w:bookmarkEnd w:id="19"/>
      <w:r>
        <w:rPr>
          <w:rFonts w:hint="eastAsia"/>
          <w:lang w:eastAsia="zh-CN"/>
        </w:rPr>
        <w:tab/>
      </w:r>
    </w:p>
    <w:tbl>
      <w:tblPr>
        <w:tblStyle w:val="36"/>
        <w:tblW w:w="103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  <w:gridCol w:w="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85" w:type="dxa"/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" w:type="dxa"/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</w:rPr>
              <w:t>Refined</w:t>
            </w:r>
            <w:r>
              <w:rPr>
                <w:rFonts w:hint="eastAsia"/>
                <w:sz w:val="36"/>
                <w:lang w:val="en-US" w:eastAsia="zh-CN"/>
              </w:rPr>
              <w:t xml:space="preserve"> </w:t>
            </w:r>
          </w:p>
          <w:p>
            <w:pPr>
              <w:spacing w:line="300" w:lineRule="auto"/>
              <w:jc w:val="center"/>
              <w:rPr>
                <w:rFonts w:hint="eastAsia"/>
                <w:sz w:val="36"/>
              </w:rPr>
            </w:pPr>
            <w:r>
              <w:rPr>
                <w:rFonts w:hint="eastAsia"/>
                <w:sz w:val="36"/>
                <w:lang w:val="en-US" w:eastAsia="zh-CN"/>
              </w:rPr>
              <w:t xml:space="preserve">    </w:t>
            </w:r>
            <w:r>
              <w:rPr>
                <w:rFonts w:hint="eastAsia"/>
                <w:sz w:val="36"/>
              </w:rPr>
              <w:t xml:space="preserve"> Resum</w:t>
            </w:r>
          </w:p>
          <w:p>
            <w:pPr>
              <w:spacing w:line="300" w:lineRule="auto"/>
              <w:jc w:val="center"/>
              <w:rPr>
                <w:rFonts w:hint="eastAsia" w:eastAsia="宋体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主模块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网站</w:t>
            </w:r>
            <w:r>
              <w:rPr>
                <w:rFonts w:hint="eastAsia" w:ascii="宋体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输入手机号或邮箱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" w:type="dxa"/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" w:type="dxa"/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用新浪微博账号登录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5" w:type="dxa"/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用微信账号登录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用QQ账号登录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显示推送</w:t>
            </w:r>
            <w:r>
              <w:rPr>
                <w:rFonts w:hint="eastAsia" w:ascii="宋体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显示快捷按钮导航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用户注册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确认密码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完成注册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分类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对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hint="eastAsia" w:ascii="宋体"/>
              </w:rPr>
              <w:t>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下拉列表下显示具体分类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点击某一具体分类进入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hint="eastAsia"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分类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显示相应菜品分类下的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hint="eastAsia"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内容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显示相应的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hint="eastAsia" w:asci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Refined Resum</w:t>
            </w:r>
            <w:r>
              <w:rPr>
                <w:rFonts w:hint="eastAsia"/>
                <w:sz w:val="36"/>
                <w:lang w:val="en-US" w:eastAsia="zh-CN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内容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制作模板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收藏菜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我的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用户收藏的模板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自定义模板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推荐模板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增加模板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删除模板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修改模板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查看模板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Refined Resum</w:t>
            </w:r>
            <w:r>
              <w:rPr>
                <w:rFonts w:hint="eastAsia"/>
                <w:sz w:val="36"/>
                <w:lang w:val="en-US" w:eastAsia="zh-CN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显示关注量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显示粉丝量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显示作品列表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显示社区列表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设置出生日期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内容发布</w:t>
            </w: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</w:t>
            </w:r>
            <w:r>
              <w:rPr>
                <w:rFonts w:hint="eastAsia" w:ascii="宋体"/>
                <w:lang w:val="en-US" w:eastAsia="zh-CN"/>
              </w:rPr>
              <w:t>模板样式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发布图片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显示更多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账号安全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消息设置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隐私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通用设置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Refined Resum</w:t>
            </w:r>
            <w:r>
              <w:rPr>
                <w:rFonts w:hint="eastAsia"/>
                <w:sz w:val="36"/>
                <w:lang w:val="en-US" w:eastAsia="zh-CN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客服中心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关于我们</w:t>
            </w:r>
          </w:p>
        </w:tc>
      </w:tr>
    </w:tbl>
    <w:p>
      <w:pPr>
        <w:rPr>
          <w:spacing w:val="-3"/>
        </w:rPr>
      </w:pPr>
    </w:p>
    <w:p>
      <w:pPr>
        <w:rPr>
          <w:spacing w:val="-3"/>
        </w:rPr>
      </w:pPr>
    </w:p>
    <w:tbl>
      <w:tblPr>
        <w:tblStyle w:val="36"/>
        <w:tblW w:w="1024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2424"/>
        <w:gridCol w:w="2994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7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主模块</w:t>
            </w:r>
          </w:p>
        </w:tc>
        <w:tc>
          <w:tcPr>
            <w:tcW w:w="242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子模块</w:t>
            </w:r>
          </w:p>
        </w:tc>
        <w:tc>
          <w:tcPr>
            <w:tcW w:w="2994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功能点</w:t>
            </w:r>
          </w:p>
        </w:tc>
        <w:tc>
          <w:tcPr>
            <w:tcW w:w="3762" w:type="dxa"/>
            <w:tcBorders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子功能点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Refined Resum</w:t>
            </w:r>
            <w:r>
              <w:rPr>
                <w:rFonts w:hint="eastAsia" w:ascii="宋体"/>
                <w:lang w:val="en-US" w:eastAsia="zh-CN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hint="eastAsia" w:asci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网站</w:t>
            </w:r>
            <w:r>
              <w:rPr>
                <w:rFonts w:hint="eastAsia" w:ascii="宋体"/>
              </w:rPr>
              <w:t>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Refined Resum</w:t>
            </w:r>
            <w:r>
              <w:rPr>
                <w:rFonts w:hint="eastAsia" w:ascii="宋体"/>
                <w:lang w:val="en-US" w:eastAsia="zh-CN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hint="eastAsia" w:ascii="宋体"/>
              </w:rPr>
              <w:t>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下拉列表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下拉列表下显示</w:t>
            </w: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中显示标签关键字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添加到轮播图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Refined Resum</w:t>
            </w:r>
            <w:r>
              <w:rPr>
                <w:rFonts w:hint="eastAsia" w:ascii="宋体"/>
                <w:lang w:val="en-US" w:eastAsia="zh-CN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模板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hint="eastAsia" w:ascii="宋体"/>
              </w:rPr>
              <w:t>输入</w:t>
            </w:r>
            <w:r>
              <w:rPr>
                <w:rFonts w:hint="eastAsia" w:ascii="宋体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模板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hint="eastAsia" w:ascii="宋体"/>
                <w:lang w:val="en-US" w:eastAsia="zh-CN"/>
              </w:rPr>
              <w:t>模板类型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轮播图推荐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显示轮播图推荐列表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continue"/>
            <w:vAlign w:val="center"/>
          </w:tcPr>
          <w:p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67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continue"/>
            <w:shd w:val="clear" w:color="auto" w:fill="auto"/>
            <w:vAlign w:val="center"/>
          </w:tcPr>
          <w:p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>
      <w:pPr>
        <w:pStyle w:val="3"/>
      </w:pPr>
      <w:bookmarkStart w:id="20" w:name="_Toc232815749"/>
      <w:r>
        <w:rPr>
          <w:rFonts w:hint="eastAsia"/>
        </w:rPr>
        <w:t>测试风险分析</w:t>
      </w:r>
      <w:bookmarkEnd w:id="20"/>
    </w:p>
    <w:p>
      <w:pPr>
        <w:pStyle w:val="4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hint="eastAsia" w:ascii="宋体"/>
          <w:szCs w:val="21"/>
        </w:rPr>
        <w:t>项目进度较紧张，在任务提交及时性上存在风险。</w:t>
      </w:r>
    </w:p>
    <w:p>
      <w:pPr>
        <w:pStyle w:val="3"/>
      </w:pPr>
      <w:bookmarkStart w:id="21" w:name="_Toc232815750"/>
      <w:r>
        <w:rPr>
          <w:rFonts w:hint="eastAsia"/>
        </w:rPr>
        <w:t>测试方法</w:t>
      </w:r>
      <w:bookmarkEnd w:id="21"/>
    </w:p>
    <w:p>
      <w:pPr>
        <w:pStyle w:val="4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>
      <w:pPr>
        <w:pStyle w:val="3"/>
      </w:pPr>
      <w:bookmarkStart w:id="22" w:name="_Toc232815751"/>
      <w:r>
        <w:rPr>
          <w:rFonts w:hint="eastAsia"/>
        </w:rPr>
        <w:t>测试重点</w:t>
      </w:r>
      <w:bookmarkEnd w:id="22"/>
    </w:p>
    <w:p>
      <w:pPr>
        <w:pStyle w:val="4"/>
        <w:rPr>
          <w:spacing w:val="-3"/>
        </w:rPr>
      </w:pPr>
      <w:r>
        <w:rPr>
          <w:rFonts w:hint="eastAsia"/>
        </w:rPr>
        <w:t>本次测试的重点为</w:t>
      </w:r>
      <w:r>
        <w:rPr>
          <w:rFonts w:hint="eastAsia"/>
          <w:lang w:val="en-US" w:eastAsia="zh-CN"/>
        </w:rPr>
        <w:t>模板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模板的编辑</w:t>
      </w:r>
      <w:r>
        <w:rPr>
          <w:rFonts w:hint="eastAsia"/>
        </w:rPr>
        <w:t>功能、后台管理。</w:t>
      </w:r>
    </w:p>
    <w:p>
      <w:pPr>
        <w:pStyle w:val="3"/>
      </w:pPr>
      <w:bookmarkStart w:id="23" w:name="_Toc232815752"/>
      <w:r>
        <w:rPr>
          <w:rFonts w:hint="eastAsia"/>
        </w:rPr>
        <w:t>测试准备</w:t>
      </w:r>
      <w:bookmarkEnd w:id="23"/>
    </w:p>
    <w:p>
      <w:pPr>
        <w:pStyle w:val="4"/>
        <w:numPr>
          <w:ilvl w:val="0"/>
          <w:numId w:val="13"/>
        </w:numPr>
      </w:pPr>
      <w:bookmarkStart w:id="24" w:name="_Toc232815753"/>
      <w:r>
        <w:rPr>
          <w:rFonts w:hint="eastAsia"/>
        </w:rPr>
        <w:t>提供的用户名为hello，密码为111111。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所使用数据库为</w:t>
      </w:r>
      <w:r>
        <w:t>mysql</w:t>
      </w:r>
      <w:r>
        <w:rPr>
          <w:rFonts w:hint="eastAsia"/>
        </w:rPr>
        <w:t>，并配置相关测试环境。</w:t>
      </w:r>
    </w:p>
    <w:p>
      <w:pPr>
        <w:pStyle w:val="4"/>
        <w:numPr>
          <w:ilvl w:val="0"/>
          <w:numId w:val="13"/>
        </w:numPr>
        <w:ind w:left="0" w:firstLine="434" w:firstLineChars="207"/>
      </w:pPr>
      <w:r>
        <w:rPr>
          <w:rFonts w:hint="eastAsia"/>
        </w:rPr>
        <w:t>所使用的缺陷管理工具为</w:t>
      </w:r>
      <w:r>
        <w:t>redmine</w:t>
      </w:r>
      <w:r>
        <w:rPr>
          <w:rFonts w:hint="eastAsia"/>
        </w:rPr>
        <w:t>，并配置相关测试环境。</w:t>
      </w:r>
    </w:p>
    <w:p>
      <w:pPr>
        <w:rPr>
          <w:i/>
          <w:color w:val="538CD5"/>
        </w:rPr>
      </w:pPr>
    </w:p>
    <w:p>
      <w:pPr>
        <w:pStyle w:val="2"/>
      </w:pPr>
      <w:r>
        <w:rPr>
          <w:rFonts w:hint="eastAsia"/>
        </w:rPr>
        <w:t>测试项目说明</w:t>
      </w:r>
      <w:bookmarkEnd w:id="24"/>
    </w:p>
    <w:p>
      <w:pPr>
        <w:pStyle w:val="3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Style w:val="36"/>
        <w:tblW w:w="8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  <w:shd w:val="clear" w:color="auto" w:fill="CCCCCC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Refined Resum</w:t>
            </w:r>
            <w:r>
              <w:rPr>
                <w:rFonts w:hint="eastAsia"/>
                <w:szCs w:val="21"/>
                <w:lang w:val="en-US" w:eastAsia="zh-CN"/>
              </w:rPr>
              <w:t>e</w:t>
            </w:r>
            <w:bookmarkStart w:id="28" w:name="_GoBack"/>
            <w:bookmarkEnd w:id="28"/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Refined Resum</w:t>
            </w:r>
            <w:r>
              <w:rPr>
                <w:rFonts w:hint="eastAsia"/>
                <w:szCs w:val="21"/>
                <w:lang w:val="en-US" w:eastAsia="zh-CN"/>
              </w:rPr>
              <w:t>网站</w:t>
            </w:r>
            <w:r>
              <w:rPr>
                <w:szCs w:val="21"/>
              </w:rPr>
              <w:t>进行日常应用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后台管理员</w:t>
            </w:r>
          </w:p>
        </w:tc>
        <w:tc>
          <w:tcPr>
            <w:tcW w:w="6615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Refined Resum</w:t>
            </w:r>
            <w:r>
              <w:rPr>
                <w:szCs w:val="21"/>
              </w:rPr>
              <w:t>后台管理系统进行推荐位管理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用户管理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作品管理等</w:t>
            </w:r>
          </w:p>
        </w:tc>
      </w:tr>
    </w:tbl>
    <w:p>
      <w:pPr>
        <w:pStyle w:val="4"/>
        <w:rPr>
          <w:color w:val="0000FF"/>
        </w:rPr>
      </w:pPr>
    </w:p>
    <w:p>
      <w:pPr>
        <w:pStyle w:val="3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Style w:val="36"/>
        <w:tblW w:w="8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1"/>
        <w:gridCol w:w="1639"/>
        <w:gridCol w:w="59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测试规定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输入为空，不能增加，提示必填项。</w:t>
            </w:r>
          </w:p>
          <w:p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必填项是否有红星号提示。</w:t>
            </w:r>
          </w:p>
          <w:p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必填项为空格时，不允许添加。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CC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删除前有提示信息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99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翻页后删除，回到首页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显示“*”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FF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>
      <w:pPr>
        <w:pStyle w:val="4"/>
        <w:rPr>
          <w:i/>
          <w:color w:val="0000FF"/>
        </w:rPr>
      </w:pPr>
    </w:p>
    <w:p>
      <w:pPr>
        <w:pStyle w:val="3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Style w:val="3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670"/>
        <w:gridCol w:w="2126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7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>
            <w:pPr>
              <w:pStyle w:val="4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restart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>
            <w:pPr>
              <w:pStyle w:val="4"/>
              <w:ind w:firstLine="0"/>
            </w:pPr>
            <w:r>
              <w:rPr>
                <w:rFonts w:hint="eastAsia" w:ascii="宋体" w:hAnsi="宋体" w:cs="宋体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>
            <w:pPr>
              <w:pStyle w:val="4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  <w:vMerge w:val="continue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>
            <w:pPr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*</w:t>
            </w:r>
            <w:r>
              <w:rPr>
                <w:rFonts w:hint="eastAsia" w:ascii="宋体" w:hAnsi="宋体" w:cs="宋体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7" w:type="dxa"/>
          </w:tcPr>
          <w:p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>
            <w:pPr>
              <w:pStyle w:val="4"/>
              <w:ind w:firstLine="0"/>
            </w:pPr>
          </w:p>
        </w:tc>
      </w:tr>
    </w:tbl>
    <w:p>
      <w:pPr>
        <w:pStyle w:val="4"/>
        <w:rPr>
          <w:i/>
          <w:color w:val="0000FF"/>
        </w:rPr>
      </w:pPr>
    </w:p>
    <w:p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hint="eastAsia" w:ascii="宋体"/>
          <w:spacing w:val="-3"/>
        </w:rPr>
        <w:t>……</w:t>
      </w:r>
    </w:p>
    <w:p>
      <w:pPr>
        <w:ind w:left="601" w:firstLine="249"/>
        <w:jc w:val="left"/>
        <w:rPr>
          <w:rFonts w:ascii="Times New Roman" w:hAnsi="Times New Roman"/>
        </w:rPr>
      </w:pPr>
    </w:p>
    <w:sectPr>
      <w:footerReference r:id="rId9" w:type="default"/>
      <w:pgSz w:w="11906" w:h="16838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Yu Gothic UI">
    <w:altName w:val="Yu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</w:t>
    </w:r>
    <w:r>
      <w:rPr>
        <w:rStyle w:val="32"/>
      </w:rPr>
      <w:fldChar w:fldCharType="end"/>
    </w:r>
  </w:p>
  <w:p>
    <w:pPr>
      <w:pStyle w:val="23"/>
      <w:jc w:val="center"/>
    </w:pPr>
  </w:p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jc w:val="right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ii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5</w:t>
    </w:r>
    <w:r>
      <w:rPr>
        <w:rStyle w:val="32"/>
      </w:rPr>
      <w:fldChar w:fldCharType="end"/>
    </w:r>
  </w:p>
  <w:p>
    <w:pPr>
      <w:pStyle w:val="23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eastAsia="幼圆"/>
        <w:sz w:val="20"/>
      </w:rPr>
      <w:pict>
        <v:shape id="_x0000_s4097" o:spid="_x0000_s4097" o:spt="75" type="#_x0000_t75" style="position:absolute;left:0pt;margin-left:399pt;margin-top:6.35pt;height:18pt;width:78.75pt;mso-wrap-distance-bottom:0pt;mso-wrap-distance-top:0pt;z-index:251658240;mso-width-relative:page;mso-height-relative:page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topAndBottom"/>
        </v:shape>
        <o:OLEObject Type="Embed" ProgID="Word.Picture.8" ShapeID="_x0000_s4097" DrawAspect="Content" ObjectID="_1468075725" r:id="rId1">
          <o:LockedField>false</o:LockedField>
        </o:OLEObject>
      </w:pict>
    </w:r>
    <w:r>
      <w:rPr>
        <w:rFonts w:hint="eastAsia" w:eastAsia="幼圆"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宋体"/>
        <w:b/>
      </w:rPr>
      <w:tab/>
    </w:r>
    <w:r>
      <w:rPr>
        <w:rFonts w:hint="eastAsia" w:eastAsia="幼圆"/>
      </w:rPr>
      <w:t>项目名称：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文件编号：  </w:t>
    </w:r>
  </w:p>
  <w:p>
    <w:pPr>
      <w:pStyle w:val="2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single" w:color="auto" w:sz="4" w:space="1"/>
      </w:pBdr>
      <w:tabs>
        <w:tab w:val="right" w:pos="9555"/>
        <w:tab w:val="clear" w:pos="8306"/>
      </w:tabs>
      <w:jc w:val="both"/>
    </w:pPr>
    <w:r>
      <w:rPr>
        <w:rFonts w:hint="eastAsia" w:eastAsia="幼圆"/>
      </w:rPr>
      <w:t xml:space="preserve">                                                                                                       文件编号：</w:t>
    </w:r>
    <w:r>
      <w:rPr>
        <w:rFonts w:hint="eastAsia" w:ascii="宋体"/>
        <w:b/>
      </w:rPr>
      <w:tab/>
    </w:r>
  </w:p>
  <w:p>
    <w:pPr>
      <w:pStyle w:val="2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 w:tentative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</w:abstractNum>
  <w:abstractNum w:abstractNumId="1">
    <w:nsid w:val="01D7530B"/>
    <w:multiLevelType w:val="multilevel"/>
    <w:tmpl w:val="01D7530B"/>
    <w:lvl w:ilvl="0" w:tentative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2B466BF"/>
    <w:multiLevelType w:val="multilevel"/>
    <w:tmpl w:val="02B466BF"/>
    <w:lvl w:ilvl="0" w:tentative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 w:tentative="0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 w:tentative="0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3">
    <w:nsid w:val="0325567E"/>
    <w:multiLevelType w:val="multilevel"/>
    <w:tmpl w:val="03255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DEE0E80"/>
    <w:multiLevelType w:val="singleLevel"/>
    <w:tmpl w:val="0DEE0E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5AF10E5"/>
    <w:multiLevelType w:val="multilevel"/>
    <w:tmpl w:val="15AF10E5"/>
    <w:lvl w:ilvl="0" w:tentative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 w:tentative="0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 w:tentative="0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6">
    <w:nsid w:val="16A56076"/>
    <w:multiLevelType w:val="multilevel"/>
    <w:tmpl w:val="16A5607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7">
    <w:nsid w:val="1701413D"/>
    <w:multiLevelType w:val="multilevel"/>
    <w:tmpl w:val="1701413D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pStyle w:val="6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none"/>
      <w:pStyle w:val="7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8">
    <w:nsid w:val="320B10F6"/>
    <w:multiLevelType w:val="multilevel"/>
    <w:tmpl w:val="320B10F6"/>
    <w:lvl w:ilvl="0" w:tentative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hint="default" w:ascii="Wingdings" w:hAnsi="Wingdings"/>
      </w:rPr>
    </w:lvl>
  </w:abstractNum>
  <w:abstractNum w:abstractNumId="9">
    <w:nsid w:val="57553224"/>
    <w:multiLevelType w:val="multilevel"/>
    <w:tmpl w:val="57553224"/>
    <w:lvl w:ilvl="0" w:tentative="0">
      <w:start w:val="1"/>
      <w:numFmt w:val="decimal"/>
      <w:pStyle w:val="3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61862710"/>
    <w:multiLevelType w:val="multilevel"/>
    <w:tmpl w:val="6186271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EF4B93"/>
    <w:multiLevelType w:val="multilevel"/>
    <w:tmpl w:val="6DEF4B93"/>
    <w:lvl w:ilvl="0" w:tentative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4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hint="eastAsia" w:ascii="宋体" w:eastAsia="宋体"/>
        <w:b/>
        <w:i w:val="0"/>
        <w:sz w:val="20"/>
        <w:u w:val="single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2">
    <w:nsid w:val="761F5D6B"/>
    <w:multiLevelType w:val="multilevel"/>
    <w:tmpl w:val="761F5D6B"/>
    <w:lvl w:ilvl="0" w:tentative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hint="default" w:ascii="Wingdings" w:hAnsi="Wingdings"/>
      </w:rPr>
    </w:lvl>
  </w:abstractNum>
  <w:abstractNum w:abstractNumId="13">
    <w:nsid w:val="7AF02C81"/>
    <w:multiLevelType w:val="multilevel"/>
    <w:tmpl w:val="7AF02C81"/>
    <w:lvl w:ilvl="0" w:tentative="0">
      <w:start w:val="1"/>
      <w:numFmt w:val="decimal"/>
      <w:pStyle w:val="38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 w:tentative="0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4E6"/>
    <w:rsid w:val="00046AD9"/>
    <w:rsid w:val="00057DBB"/>
    <w:rsid w:val="00084296"/>
    <w:rsid w:val="00090A58"/>
    <w:rsid w:val="000B2C16"/>
    <w:rsid w:val="000C2370"/>
    <w:rsid w:val="000D3152"/>
    <w:rsid w:val="000E0F55"/>
    <w:rsid w:val="000E1D3C"/>
    <w:rsid w:val="00107833"/>
    <w:rsid w:val="00111DC5"/>
    <w:rsid w:val="00130477"/>
    <w:rsid w:val="00130732"/>
    <w:rsid w:val="0013197F"/>
    <w:rsid w:val="001366AB"/>
    <w:rsid w:val="00137A02"/>
    <w:rsid w:val="001512DD"/>
    <w:rsid w:val="0015631E"/>
    <w:rsid w:val="00166A68"/>
    <w:rsid w:val="001700C6"/>
    <w:rsid w:val="00171FE1"/>
    <w:rsid w:val="001755AB"/>
    <w:rsid w:val="0018018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20155"/>
    <w:rsid w:val="002443EF"/>
    <w:rsid w:val="00246135"/>
    <w:rsid w:val="00252209"/>
    <w:rsid w:val="00254294"/>
    <w:rsid w:val="00256B51"/>
    <w:rsid w:val="002725E5"/>
    <w:rsid w:val="00275FFF"/>
    <w:rsid w:val="0028509A"/>
    <w:rsid w:val="002927D2"/>
    <w:rsid w:val="002B4200"/>
    <w:rsid w:val="002D30C2"/>
    <w:rsid w:val="002D644B"/>
    <w:rsid w:val="002E1D83"/>
    <w:rsid w:val="002E42C7"/>
    <w:rsid w:val="002F2448"/>
    <w:rsid w:val="00315A6A"/>
    <w:rsid w:val="00322565"/>
    <w:rsid w:val="00322594"/>
    <w:rsid w:val="00337AEB"/>
    <w:rsid w:val="00345806"/>
    <w:rsid w:val="00350867"/>
    <w:rsid w:val="00363FA6"/>
    <w:rsid w:val="00365160"/>
    <w:rsid w:val="003662AC"/>
    <w:rsid w:val="00370675"/>
    <w:rsid w:val="003779BB"/>
    <w:rsid w:val="00381AC3"/>
    <w:rsid w:val="00385D9F"/>
    <w:rsid w:val="003A2200"/>
    <w:rsid w:val="003A6CB8"/>
    <w:rsid w:val="003B4D9F"/>
    <w:rsid w:val="003C0730"/>
    <w:rsid w:val="003D7139"/>
    <w:rsid w:val="004021ED"/>
    <w:rsid w:val="00402BCE"/>
    <w:rsid w:val="004272CB"/>
    <w:rsid w:val="0043267C"/>
    <w:rsid w:val="004369E9"/>
    <w:rsid w:val="00443419"/>
    <w:rsid w:val="00444506"/>
    <w:rsid w:val="00446BE5"/>
    <w:rsid w:val="00473D85"/>
    <w:rsid w:val="00485807"/>
    <w:rsid w:val="0049171D"/>
    <w:rsid w:val="004A0811"/>
    <w:rsid w:val="004A28FF"/>
    <w:rsid w:val="004B7174"/>
    <w:rsid w:val="004C04F3"/>
    <w:rsid w:val="004C4D29"/>
    <w:rsid w:val="004C75F9"/>
    <w:rsid w:val="004E2309"/>
    <w:rsid w:val="004E3BBC"/>
    <w:rsid w:val="00504821"/>
    <w:rsid w:val="00515201"/>
    <w:rsid w:val="00515767"/>
    <w:rsid w:val="0051737E"/>
    <w:rsid w:val="00520F99"/>
    <w:rsid w:val="00522B18"/>
    <w:rsid w:val="00531387"/>
    <w:rsid w:val="005503DC"/>
    <w:rsid w:val="00553118"/>
    <w:rsid w:val="005550D9"/>
    <w:rsid w:val="00557EC4"/>
    <w:rsid w:val="0056351B"/>
    <w:rsid w:val="005942CD"/>
    <w:rsid w:val="00597DBB"/>
    <w:rsid w:val="005A7F1C"/>
    <w:rsid w:val="005C059A"/>
    <w:rsid w:val="005C63E5"/>
    <w:rsid w:val="005D3CF7"/>
    <w:rsid w:val="005D5CEA"/>
    <w:rsid w:val="005E4305"/>
    <w:rsid w:val="005F699D"/>
    <w:rsid w:val="006010C6"/>
    <w:rsid w:val="00614612"/>
    <w:rsid w:val="006217F3"/>
    <w:rsid w:val="00627551"/>
    <w:rsid w:val="0063260B"/>
    <w:rsid w:val="00633C4F"/>
    <w:rsid w:val="00635D1B"/>
    <w:rsid w:val="00644170"/>
    <w:rsid w:val="006538F4"/>
    <w:rsid w:val="00653EF7"/>
    <w:rsid w:val="006638B7"/>
    <w:rsid w:val="006735F5"/>
    <w:rsid w:val="00674E5F"/>
    <w:rsid w:val="006807B6"/>
    <w:rsid w:val="00681DF7"/>
    <w:rsid w:val="00690C93"/>
    <w:rsid w:val="006A5DA9"/>
    <w:rsid w:val="006C1383"/>
    <w:rsid w:val="006C401A"/>
    <w:rsid w:val="006C4D50"/>
    <w:rsid w:val="006D0E6A"/>
    <w:rsid w:val="006D4361"/>
    <w:rsid w:val="006E74D5"/>
    <w:rsid w:val="006F5879"/>
    <w:rsid w:val="006F799F"/>
    <w:rsid w:val="007025CA"/>
    <w:rsid w:val="00707E65"/>
    <w:rsid w:val="00717550"/>
    <w:rsid w:val="00730F60"/>
    <w:rsid w:val="00733E17"/>
    <w:rsid w:val="00740432"/>
    <w:rsid w:val="00746D02"/>
    <w:rsid w:val="00747B9A"/>
    <w:rsid w:val="00756141"/>
    <w:rsid w:val="00777ECA"/>
    <w:rsid w:val="007A0987"/>
    <w:rsid w:val="007A7A44"/>
    <w:rsid w:val="007C0E33"/>
    <w:rsid w:val="007C56DC"/>
    <w:rsid w:val="007C58FA"/>
    <w:rsid w:val="007D274C"/>
    <w:rsid w:val="007E4E93"/>
    <w:rsid w:val="007F1939"/>
    <w:rsid w:val="007F30AC"/>
    <w:rsid w:val="00822FAA"/>
    <w:rsid w:val="008334B2"/>
    <w:rsid w:val="00852578"/>
    <w:rsid w:val="008550D2"/>
    <w:rsid w:val="00872A2E"/>
    <w:rsid w:val="008925A4"/>
    <w:rsid w:val="00894001"/>
    <w:rsid w:val="00894D9E"/>
    <w:rsid w:val="008951F7"/>
    <w:rsid w:val="008A5BC5"/>
    <w:rsid w:val="008B025B"/>
    <w:rsid w:val="008B57EA"/>
    <w:rsid w:val="008B78C5"/>
    <w:rsid w:val="008E78EF"/>
    <w:rsid w:val="008F459B"/>
    <w:rsid w:val="0090383A"/>
    <w:rsid w:val="00903FD3"/>
    <w:rsid w:val="0090611F"/>
    <w:rsid w:val="00913D49"/>
    <w:rsid w:val="00926960"/>
    <w:rsid w:val="00934064"/>
    <w:rsid w:val="0093454D"/>
    <w:rsid w:val="00942C47"/>
    <w:rsid w:val="00942D1D"/>
    <w:rsid w:val="00952237"/>
    <w:rsid w:val="00953BE5"/>
    <w:rsid w:val="00957CC1"/>
    <w:rsid w:val="0097240E"/>
    <w:rsid w:val="00973427"/>
    <w:rsid w:val="009806AA"/>
    <w:rsid w:val="009932C7"/>
    <w:rsid w:val="009A4AE1"/>
    <w:rsid w:val="009B0C5A"/>
    <w:rsid w:val="009B686C"/>
    <w:rsid w:val="009C5553"/>
    <w:rsid w:val="009D0E04"/>
    <w:rsid w:val="009E1ADA"/>
    <w:rsid w:val="009F47A2"/>
    <w:rsid w:val="00A20A4E"/>
    <w:rsid w:val="00A2777A"/>
    <w:rsid w:val="00A40CD1"/>
    <w:rsid w:val="00A43A72"/>
    <w:rsid w:val="00A43C4F"/>
    <w:rsid w:val="00A474B8"/>
    <w:rsid w:val="00A508AB"/>
    <w:rsid w:val="00A657F9"/>
    <w:rsid w:val="00A65E9D"/>
    <w:rsid w:val="00A81F6D"/>
    <w:rsid w:val="00A84EC8"/>
    <w:rsid w:val="00AA5B42"/>
    <w:rsid w:val="00AC4D4C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350F"/>
    <w:rsid w:val="00B140E8"/>
    <w:rsid w:val="00B24B5D"/>
    <w:rsid w:val="00B342BA"/>
    <w:rsid w:val="00B42046"/>
    <w:rsid w:val="00B479E4"/>
    <w:rsid w:val="00B608B3"/>
    <w:rsid w:val="00B62359"/>
    <w:rsid w:val="00B74880"/>
    <w:rsid w:val="00B8023F"/>
    <w:rsid w:val="00B8639D"/>
    <w:rsid w:val="00B951C9"/>
    <w:rsid w:val="00BA401B"/>
    <w:rsid w:val="00BA488D"/>
    <w:rsid w:val="00BB1AB7"/>
    <w:rsid w:val="00BD0690"/>
    <w:rsid w:val="00BD4A7D"/>
    <w:rsid w:val="00BF2DF1"/>
    <w:rsid w:val="00BF4AC0"/>
    <w:rsid w:val="00C00068"/>
    <w:rsid w:val="00C23747"/>
    <w:rsid w:val="00C34C0B"/>
    <w:rsid w:val="00C35908"/>
    <w:rsid w:val="00C43B5F"/>
    <w:rsid w:val="00C64479"/>
    <w:rsid w:val="00C82242"/>
    <w:rsid w:val="00CA0A29"/>
    <w:rsid w:val="00CA445A"/>
    <w:rsid w:val="00CA4707"/>
    <w:rsid w:val="00CB53A8"/>
    <w:rsid w:val="00CD23A4"/>
    <w:rsid w:val="00CD4F50"/>
    <w:rsid w:val="00D0269F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93377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42F7A"/>
    <w:rsid w:val="00E4729F"/>
    <w:rsid w:val="00E502DA"/>
    <w:rsid w:val="00E66D13"/>
    <w:rsid w:val="00E7279E"/>
    <w:rsid w:val="00E756B4"/>
    <w:rsid w:val="00E84D50"/>
    <w:rsid w:val="00E94987"/>
    <w:rsid w:val="00EB36CE"/>
    <w:rsid w:val="00ED6A22"/>
    <w:rsid w:val="00EE080D"/>
    <w:rsid w:val="00F17374"/>
    <w:rsid w:val="00F23563"/>
    <w:rsid w:val="00F24C39"/>
    <w:rsid w:val="00F523B5"/>
    <w:rsid w:val="00F82B7E"/>
    <w:rsid w:val="00FA04C8"/>
    <w:rsid w:val="00FA61E7"/>
    <w:rsid w:val="00FB1CD3"/>
    <w:rsid w:val="00FB39B2"/>
    <w:rsid w:val="036740AC"/>
    <w:rsid w:val="08BC080E"/>
    <w:rsid w:val="11FB5C85"/>
    <w:rsid w:val="3210485C"/>
    <w:rsid w:val="3BD16B01"/>
    <w:rsid w:val="3D15247B"/>
    <w:rsid w:val="44425120"/>
    <w:rsid w:val="52EE6B48"/>
    <w:rsid w:val="56DB70D1"/>
    <w:rsid w:val="5DEC77BF"/>
    <w:rsid w:val="5EA2022A"/>
    <w:rsid w:val="730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hAnsi="Times New Roman" w:eastAsia="黑体"/>
      <w:b/>
      <w:snapToGrid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31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0"/>
    <w:qFormat/>
    <w:uiPriority w:val="0"/>
    <w:pPr>
      <w:ind w:firstLine="420"/>
    </w:pPr>
    <w:rPr>
      <w:rFonts w:ascii="Times New Roman" w:hAnsi="Times New Roman"/>
      <w:snapToGrid/>
      <w:kern w:val="2"/>
    </w:rPr>
  </w:style>
  <w:style w:type="paragraph" w:styleId="12">
    <w:name w:val="annotation subject"/>
    <w:basedOn w:val="13"/>
    <w:next w:val="13"/>
    <w:link w:val="45"/>
    <w:unhideWhenUsed/>
    <w:uiPriority w:val="0"/>
    <w:rPr>
      <w:b/>
      <w:bCs/>
    </w:rPr>
  </w:style>
  <w:style w:type="paragraph" w:styleId="13">
    <w:name w:val="annotation text"/>
    <w:basedOn w:val="1"/>
    <w:link w:val="44"/>
    <w:unhideWhenUsed/>
    <w:qFormat/>
    <w:uiPriority w:val="0"/>
    <w:pPr>
      <w:jc w:val="left"/>
    </w:pPr>
  </w:style>
  <w:style w:type="paragraph" w:styleId="14">
    <w:name w:val="toc 7"/>
    <w:basedOn w:val="1"/>
    <w:next w:val="1"/>
    <w:semiHidden/>
    <w:qFormat/>
    <w:uiPriority w:val="0"/>
    <w:pPr>
      <w:ind w:left="1260"/>
      <w:jc w:val="left"/>
    </w:pPr>
    <w:rPr>
      <w:rFonts w:ascii="Times New Roman" w:hAnsi="Times New Roman"/>
      <w:sz w:val="18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 Indent"/>
    <w:basedOn w:val="1"/>
    <w:uiPriority w:val="0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17">
    <w:name w:val="toc 5"/>
    <w:basedOn w:val="1"/>
    <w:next w:val="1"/>
    <w:semiHidden/>
    <w:uiPriority w:val="0"/>
    <w:pPr>
      <w:ind w:left="840"/>
      <w:jc w:val="left"/>
    </w:pPr>
    <w:rPr>
      <w:rFonts w:ascii="Times New Roman" w:hAnsi="Times New Roman"/>
      <w:sz w:val="18"/>
    </w:rPr>
  </w:style>
  <w:style w:type="paragraph" w:styleId="18">
    <w:name w:val="toc 3"/>
    <w:basedOn w:val="1"/>
    <w:next w:val="1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19">
    <w:name w:val="toc 8"/>
    <w:basedOn w:val="1"/>
    <w:next w:val="1"/>
    <w:semiHidden/>
    <w:qFormat/>
    <w:uiPriority w:val="0"/>
    <w:pPr>
      <w:ind w:left="1470"/>
      <w:jc w:val="left"/>
    </w:pPr>
    <w:rPr>
      <w:rFonts w:ascii="Times New Roman" w:hAnsi="Times New Roman"/>
      <w:sz w:val="18"/>
    </w:rPr>
  </w:style>
  <w:style w:type="paragraph" w:styleId="20">
    <w:name w:val="Date"/>
    <w:basedOn w:val="1"/>
    <w:next w:val="1"/>
    <w:uiPriority w:val="0"/>
    <w:rPr>
      <w:rFonts w:ascii="Times New Roman" w:hAnsi="Times New Roman"/>
      <w:snapToGrid/>
      <w:kern w:val="2"/>
      <w:sz w:val="24"/>
    </w:rPr>
  </w:style>
  <w:style w:type="paragraph" w:styleId="21">
    <w:name w:val="Body Text Indent 2"/>
    <w:basedOn w:val="1"/>
    <w:qFormat/>
    <w:uiPriority w:val="0"/>
    <w:pPr>
      <w:spacing w:line="360" w:lineRule="auto"/>
      <w:ind w:left="540"/>
    </w:pPr>
    <w:rPr>
      <w:rFonts w:ascii="宋体"/>
    </w:rPr>
  </w:style>
  <w:style w:type="paragraph" w:styleId="22">
    <w:name w:val="Balloon Text"/>
    <w:basedOn w:val="1"/>
    <w:link w:val="42"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25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6">
    <w:name w:val="toc 4"/>
    <w:basedOn w:val="1"/>
    <w:next w:val="1"/>
    <w:semiHidden/>
    <w:uiPriority w:val="0"/>
    <w:pPr>
      <w:ind w:left="630"/>
      <w:jc w:val="left"/>
    </w:pPr>
    <w:rPr>
      <w:rFonts w:ascii="Times New Roman" w:hAnsi="Times New Roman"/>
      <w:sz w:val="18"/>
    </w:rPr>
  </w:style>
  <w:style w:type="paragraph" w:styleId="27">
    <w:name w:val="toc 6"/>
    <w:basedOn w:val="1"/>
    <w:next w:val="1"/>
    <w:semiHidden/>
    <w:qFormat/>
    <w:uiPriority w:val="0"/>
    <w:pPr>
      <w:ind w:left="1050"/>
      <w:jc w:val="left"/>
    </w:pPr>
    <w:rPr>
      <w:rFonts w:ascii="Times New Roman" w:hAnsi="Times New Roman"/>
      <w:sz w:val="18"/>
    </w:rPr>
  </w:style>
  <w:style w:type="paragraph" w:styleId="28">
    <w:name w:val="Body Text Indent 3"/>
    <w:basedOn w:val="1"/>
    <w:qFormat/>
    <w:uiPriority w:val="0"/>
    <w:pPr>
      <w:spacing w:line="300" w:lineRule="auto"/>
      <w:ind w:left="525"/>
    </w:pPr>
  </w:style>
  <w:style w:type="paragraph" w:styleId="29">
    <w:name w:val="toc 2"/>
    <w:basedOn w:val="1"/>
    <w:next w:val="1"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30">
    <w:name w:val="toc 9"/>
    <w:basedOn w:val="1"/>
    <w:next w:val="1"/>
    <w:semiHidden/>
    <w:qFormat/>
    <w:uiPriority w:val="0"/>
    <w:pPr>
      <w:ind w:left="1680"/>
      <w:jc w:val="left"/>
    </w:pPr>
    <w:rPr>
      <w:rFonts w:ascii="Times New Roman" w:hAnsi="Times New Roman"/>
      <w:sz w:val="18"/>
    </w:rPr>
  </w:style>
  <w:style w:type="character" w:styleId="32">
    <w:name w:val="page number"/>
    <w:basedOn w:val="31"/>
    <w:qFormat/>
    <w:uiPriority w:val="0"/>
  </w:style>
  <w:style w:type="character" w:styleId="33">
    <w:name w:val="FollowedHyperlink"/>
    <w:basedOn w:val="31"/>
    <w:qFormat/>
    <w:uiPriority w:val="0"/>
    <w:rPr>
      <w:color w:val="800080"/>
      <w:u w:val="single"/>
    </w:rPr>
  </w:style>
  <w:style w:type="character" w:styleId="34">
    <w:name w:val="Hyperlink"/>
    <w:basedOn w:val="31"/>
    <w:qFormat/>
    <w:uiPriority w:val="0"/>
    <w:rPr>
      <w:color w:val="0000FF"/>
      <w:u w:val="single"/>
    </w:rPr>
  </w:style>
  <w:style w:type="character" w:styleId="35">
    <w:name w:val="annotation reference"/>
    <w:basedOn w:val="31"/>
    <w:unhideWhenUsed/>
    <w:qFormat/>
    <w:uiPriority w:val="0"/>
    <w:rPr>
      <w:sz w:val="21"/>
      <w:szCs w:val="21"/>
    </w:rPr>
  </w:style>
  <w:style w:type="table" w:styleId="37">
    <w:name w:val="Table Grid"/>
    <w:basedOn w:val="3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8">
    <w:name w:val="测试文件样式1"/>
    <w:basedOn w:val="1"/>
    <w:qFormat/>
    <w:uiPriority w:val="0"/>
    <w:pPr>
      <w:numPr>
        <w:ilvl w:val="0"/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39">
    <w:name w:val="样式1"/>
    <w:basedOn w:val="1"/>
    <w:uiPriority w:val="0"/>
    <w:pPr>
      <w:numPr>
        <w:ilvl w:val="0"/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40">
    <w:name w:val="正文缩进 Char1"/>
    <w:basedOn w:val="31"/>
    <w:link w:val="4"/>
    <w:uiPriority w:val="0"/>
    <w:rPr>
      <w:kern w:val="2"/>
      <w:sz w:val="21"/>
    </w:rPr>
  </w:style>
  <w:style w:type="paragraph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批注框文本 Char"/>
    <w:basedOn w:val="31"/>
    <w:link w:val="22"/>
    <w:uiPriority w:val="0"/>
    <w:rPr>
      <w:rFonts w:ascii="Arial" w:hAnsi="Arial"/>
      <w:snapToGrid w:val="0"/>
      <w:sz w:val="18"/>
      <w:szCs w:val="18"/>
    </w:rPr>
  </w:style>
  <w:style w:type="paragraph" w:customStyle="1" w:styleId="43">
    <w:name w:val="样式1 Char"/>
    <w:basedOn w:val="1"/>
    <w:uiPriority w:val="0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44">
    <w:name w:val="批注文字 Char"/>
    <w:basedOn w:val="31"/>
    <w:link w:val="13"/>
    <w:semiHidden/>
    <w:uiPriority w:val="0"/>
    <w:rPr>
      <w:rFonts w:ascii="Arial" w:hAnsi="Arial"/>
      <w:snapToGrid w:val="0"/>
      <w:sz w:val="21"/>
    </w:rPr>
  </w:style>
  <w:style w:type="character" w:customStyle="1" w:styleId="45">
    <w:name w:val="批注主题 Char"/>
    <w:basedOn w:val="44"/>
    <w:link w:val="12"/>
    <w:semiHidden/>
    <w:uiPriority w:val="0"/>
    <w:rPr>
      <w:rFonts w:ascii="Arial" w:hAnsi="Arial"/>
      <w:b/>
      <w:bCs/>
      <w:snapToGrid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5DCD2-1498-4774-B365-8EA7741446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Pages>15</Pages>
  <Words>1009</Words>
  <Characters>5752</Characters>
  <Lines>47</Lines>
  <Paragraphs>13</Paragraphs>
  <ScaleCrop>false</ScaleCrop>
  <LinksUpToDate>false</LinksUpToDate>
  <CharactersWithSpaces>6748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2016-03-02T09:07:00Z</dcterms:created>
  <dc:creator>雨林木风</dc:creator>
  <cp:lastModifiedBy>JOKER</cp:lastModifiedBy>
  <cp:lastPrinted>2002-04-30T08:36:00Z</cp:lastPrinted>
  <dcterms:modified xsi:type="dcterms:W3CDTF">2018-01-02T01:05:59Z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